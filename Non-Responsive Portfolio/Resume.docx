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780"/>
        <w:gridCol w:w="6732"/>
      </w:tblGrid>
      <w:tr w:rsidR="002C2CDD" w:rsidRPr="00906BEE" w:rsidTr="00EF7CC9">
        <w:tc>
          <w:tcPr>
            <w:tcW w:w="378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2C43F4D7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31F3990BC5A64BCEA2C837209337EC87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="00A50939" w:rsidRPr="00906BEE">
                  <w:t>YN</w:t>
                </w:r>
              </w:sdtContent>
            </w:sdt>
          </w:p>
          <w:p w:rsidR="00A50939" w:rsidRPr="00906BEE" w:rsidRDefault="003B758D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3AC2B31B48B24814BB6D6A5F074BE4FB"/>
                </w:placeholder>
                <w:temporary/>
                <w:showingPlcHdr/>
                <w15:appearance w15:val="hidden"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C8249C" w:rsidRPr="00831516" w:rsidRDefault="00C8249C" w:rsidP="00C8249C">
            <w:r w:rsidRPr="00831516">
              <w:t xml:space="preserve">I’m looking for a fixer-upper with a solid foundation. Am willing to tear down walls, build bridges, and light </w:t>
            </w:r>
            <w:r>
              <w:t xml:space="preserve">fires. I have </w:t>
            </w:r>
            <w:r w:rsidRPr="00831516">
              <w:t>lots of energy, a bit of that “vision thing” and I’m not afraid to start from the beginning.</w:t>
            </w:r>
            <w:r>
              <w:t xml:space="preserve"> I may not be intelligent but I am hardworking.</w:t>
            </w:r>
          </w:p>
          <w:p w:rsidR="002C2CDD" w:rsidRPr="00906BEE" w:rsidRDefault="002C2CDD" w:rsidP="007569C1"/>
          <w:p w:rsidR="002C2CDD" w:rsidRPr="00906BEE" w:rsidRDefault="003B758D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597D85817C4A4B2CB759F961BE32BBA1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C8249C" w:rsidRDefault="00C8249C" w:rsidP="00C8249C">
            <w:pPr>
              <w:pStyle w:val="ListParagraph"/>
              <w:numPr>
                <w:ilvl w:val="0"/>
                <w:numId w:val="11"/>
              </w:numPr>
            </w:pPr>
            <w:r>
              <w:t>Java Coder</w:t>
            </w:r>
          </w:p>
          <w:p w:rsidR="00C8249C" w:rsidRDefault="00C8249C" w:rsidP="00C8249C">
            <w:pPr>
              <w:pStyle w:val="ListParagraph"/>
              <w:numPr>
                <w:ilvl w:val="0"/>
                <w:numId w:val="11"/>
              </w:numPr>
            </w:pPr>
            <w:r>
              <w:t>Web Developer</w:t>
            </w:r>
          </w:p>
          <w:p w:rsidR="00741125" w:rsidRDefault="00C8249C" w:rsidP="00C8249C">
            <w:pPr>
              <w:pStyle w:val="ListParagraph"/>
              <w:numPr>
                <w:ilvl w:val="0"/>
                <w:numId w:val="11"/>
              </w:numPr>
            </w:pPr>
            <w:r>
              <w:t xml:space="preserve">Competitive coder </w:t>
            </w:r>
          </w:p>
          <w:p w:rsidR="00C8249C" w:rsidRPr="00906BEE" w:rsidRDefault="00C8249C" w:rsidP="00C8249C">
            <w:pPr>
              <w:pStyle w:val="ListParagraph"/>
              <w:numPr>
                <w:ilvl w:val="0"/>
                <w:numId w:val="11"/>
              </w:numPr>
            </w:pPr>
            <w:r>
              <w:t>Quick Learner</w:t>
            </w:r>
          </w:p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C612DA" w:rsidRPr="00906BEE" w:rsidRDefault="003B758D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F189961E2FFF4832AC3E169035D1B68F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C8249C">
                        <w:t>amartya biswas</w:t>
                      </w:r>
                    </w:sdtContent>
                  </w:sdt>
                </w:p>
                <w:p w:rsidR="00906BEE" w:rsidRPr="00906BEE" w:rsidRDefault="003B758D" w:rsidP="00906BEE">
                  <w:pPr>
                    <w:pStyle w:val="Heading2"/>
                    <w:outlineLvl w:val="1"/>
                  </w:pPr>
                  <w:sdt>
                    <w:sdtPr>
                      <w:alias w:val="Enter Profession or Industry:"/>
                      <w:tag w:val="Enter Profession or Industry:"/>
                      <w:id w:val="-83681269"/>
                      <w:placeholder>
                        <w:docPart w:val="0F1A470C1C474AFDBB1113EE2C466396"/>
                      </w:placeholder>
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8249C">
                        <w:t>Student at nsit</w:t>
                      </w:r>
                    </w:sdtContent>
                  </w:sdt>
                  <w:r w:rsidR="00E02DCD" w:rsidRPr="00906BEE">
                    <w:t xml:space="preserve"> | </w:t>
                  </w:r>
                  <w:sdt>
                    <w:sdtPr>
                      <w:alias w:val="Link to other online properties:"/>
                      <w:tag w:val="Link to other online properties:"/>
                      <w:id w:val="1480037238"/>
                      <w:placeholder>
                        <w:docPart w:val="66CEC6130A7740D48068DA7F6BF5F6DE"/>
                      </w:placeholder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15:appearance w15:val="hidden"/>
                      <w:text w:multiLine="1"/>
                    </w:sdtPr>
                    <w:sdtEndPr/>
                    <w:sdtContent>
                      <w:r w:rsidR="00C8249C">
                        <w:t>RESUME</w:t>
                      </w:r>
                    </w:sdtContent>
                  </w:sdt>
                </w:p>
              </w:tc>
            </w:tr>
          </w:tbl>
          <w:p w:rsidR="00C8249C" w:rsidRPr="00906BEE" w:rsidRDefault="00C8249C" w:rsidP="00C8249C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3C31E6EFB40E4F489DE24DF750DBDCD7"/>
                </w:placeholder>
                <w:temporary/>
                <w:showingPlcHdr/>
                <w15:appearance w15:val="hidden"/>
              </w:sdtPr>
              <w:sdtContent>
                <w:r w:rsidRPr="00906BEE">
                  <w:t>Experience</w:t>
                </w:r>
              </w:sdtContent>
            </w:sdt>
          </w:p>
          <w:p w:rsidR="00C8249C" w:rsidRDefault="00C8249C" w:rsidP="00C8249C">
            <w:pPr>
              <w:pStyle w:val="Heading4"/>
            </w:pPr>
            <w:r>
              <w:t>software Developer</w:t>
            </w:r>
            <w:r w:rsidRPr="00906BEE">
              <w:t xml:space="preserve"> • </w:t>
            </w:r>
            <w:r>
              <w:t>apple computer.inc</w:t>
            </w:r>
            <w:r w:rsidRPr="00906BEE">
              <w:t xml:space="preserve"> •</w:t>
            </w:r>
            <w:r>
              <w:t>2021-Future</w:t>
            </w:r>
          </w:p>
          <w:p w:rsidR="00C8249C" w:rsidRPr="00906BEE" w:rsidRDefault="00C8249C" w:rsidP="00C8249C">
            <w:pPr>
              <w:pStyle w:val="Heading4"/>
            </w:pPr>
          </w:p>
          <w:p w:rsidR="00C8249C" w:rsidRDefault="00C8249C" w:rsidP="00C8249C">
            <w:r>
              <w:t>Helped company to once again create phenomenal products such as iMac, iBook, G4, PowerBook, iMovie, Mac OS X, iTunes, iPod, iPhoto, etc...</w:t>
            </w:r>
          </w:p>
          <w:p w:rsidR="00C8249C" w:rsidRDefault="00C8249C" w:rsidP="00C8249C"/>
          <w:p w:rsidR="00C8249C" w:rsidRPr="00906BEE" w:rsidRDefault="00C8249C" w:rsidP="00C8249C">
            <w:r>
              <w:t>Part of the team that positioned company to trail blaze (once again) onto the Internet, into 2002 and beyond. We create computers that are fun, powerful, and easy to use.</w:t>
            </w:r>
          </w:p>
          <w:p w:rsidR="002C2CDD" w:rsidRPr="00906BEE" w:rsidRDefault="003B758D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1EF9E2BF7B5643C184F3A900B3EACE86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C8249C" w:rsidRPr="00906BEE" w:rsidRDefault="00C8249C" w:rsidP="00C8249C">
            <w:pPr>
              <w:pStyle w:val="Heading4"/>
            </w:pPr>
            <w:r>
              <w:t>B</w:t>
            </w:r>
            <w:r>
              <w:t>.E.</w:t>
            </w:r>
            <w:r w:rsidRPr="00906BEE">
              <w:t xml:space="preserve"> • </w:t>
            </w:r>
            <w:r>
              <w:t>08/04/2021</w:t>
            </w:r>
            <w:r w:rsidRPr="00906BEE">
              <w:t xml:space="preserve"> • </w:t>
            </w:r>
            <w:r>
              <w:t>NSIT</w:t>
            </w:r>
          </w:p>
          <w:p w:rsidR="00C8249C" w:rsidRDefault="00C8249C" w:rsidP="00C8249C">
            <w:r>
              <w:t>B.E. Degree in Information Technology from NSIT, New Delhi.</w:t>
            </w:r>
          </w:p>
          <w:p w:rsidR="00C8249C" w:rsidRDefault="00C8249C" w:rsidP="00C8249C">
            <w:r>
              <w:t>Rotaract Certificate for Social Work.</w:t>
            </w:r>
          </w:p>
          <w:p w:rsidR="00C8249C" w:rsidRPr="00906BEE" w:rsidRDefault="00C8249C" w:rsidP="00C8249C">
            <w:r>
              <w:t>Prayas Teaching certificate.</w:t>
            </w:r>
          </w:p>
          <w:p w:rsidR="00C8249C" w:rsidRPr="00906BEE" w:rsidRDefault="00C8249C" w:rsidP="00C8249C">
            <w:pPr>
              <w:pStyle w:val="Heading4"/>
            </w:pPr>
            <w:r>
              <w:t>12</w:t>
            </w:r>
            <w:r w:rsidRPr="006F4BF6">
              <w:rPr>
                <w:vertAlign w:val="superscript"/>
              </w:rPr>
              <w:t>th</w:t>
            </w:r>
            <w:r>
              <w:t xml:space="preserve"> class</w:t>
            </w:r>
            <w:r w:rsidRPr="00906BEE">
              <w:t xml:space="preserve"> • </w:t>
            </w:r>
            <w:r>
              <w:t>22/04/2016</w:t>
            </w:r>
            <w:r w:rsidRPr="00906BEE">
              <w:t xml:space="preserve"> • </w:t>
            </w:r>
            <w:proofErr w:type="gramStart"/>
            <w:r>
              <w:t>Dps,raipur</w:t>
            </w:r>
            <w:proofErr w:type="gramEnd"/>
          </w:p>
          <w:p w:rsidR="00C8249C" w:rsidRPr="00906BEE" w:rsidRDefault="00C8249C" w:rsidP="00C8249C">
            <w:r>
              <w:t>Passed class 12</w:t>
            </w:r>
            <w:r w:rsidRPr="006F4BF6">
              <w:rPr>
                <w:vertAlign w:val="superscript"/>
              </w:rPr>
              <w:t>th</w:t>
            </w:r>
            <w:r>
              <w:t xml:space="preserve"> from one of the most reputed firms of the country. </w:t>
            </w:r>
            <w:r w:rsidRPr="00C56043">
              <w:t xml:space="preserve">Studied </w:t>
            </w:r>
            <w:r>
              <w:t>Physics, Literature, Poetry...</w:t>
            </w:r>
            <w:r w:rsidRPr="00C56043">
              <w:t xml:space="preserve">  </w:t>
            </w:r>
          </w:p>
          <w:p w:rsidR="002C2CDD" w:rsidRPr="00906BEE" w:rsidRDefault="003B758D" w:rsidP="007569C1">
            <w:pPr>
              <w:pStyle w:val="Heading3"/>
            </w:pPr>
            <w:sdt>
              <w:sdtPr>
                <w:alias w:val="Volunteer Experience or Leadership:"/>
                <w:tag w:val="Volunteer Experience or Leadership:"/>
                <w:id w:val="-1093778966"/>
                <w:placeholder>
                  <w:docPart w:val="E81C5C1553DC408CB317B1946FEF5C45"/>
                </w:placeholder>
                <w:temporary/>
                <w:showingPlcHdr/>
                <w15:appearance w15:val="hidden"/>
              </w:sdtPr>
              <w:sdtEndPr/>
              <w:sdtContent>
                <w:r w:rsidR="002C2CDD" w:rsidRPr="00906BEE">
                  <w:t>Volunteer Experience or Leadership</w:t>
                </w:r>
              </w:sdtContent>
            </w:sdt>
          </w:p>
          <w:p w:rsidR="00741125" w:rsidRPr="00906BEE" w:rsidRDefault="00C8249C" w:rsidP="00741125">
            <w:r>
              <w:t>State Level Badminton Player. Lead college badminton team in winter sports. Good dancer, and teacher. Have amazing leadership qualities</w:t>
            </w:r>
            <w:bookmarkStart w:id="0" w:name="_GoBack"/>
            <w:bookmarkEnd w:id="0"/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default" r:id="rId7"/>
      <w:footerReference w:type="default" r:id="rId8"/>
      <w:footerReference w:type="first" r:id="rId9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758D" w:rsidRDefault="003B758D" w:rsidP="00713050">
      <w:pPr>
        <w:spacing w:line="240" w:lineRule="auto"/>
      </w:pPr>
      <w:r>
        <w:separator/>
      </w:r>
    </w:p>
  </w:endnote>
  <w:endnote w:type="continuationSeparator" w:id="0">
    <w:p w:rsidR="003B758D" w:rsidRDefault="003B758D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DD0FD8B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5DF22B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965E30B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6C54EA6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B5EB8D6495F8464FB40949DA7496E472"/>
            </w:placeholder>
            <w:showingPlcHdr/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="00684488" w:rsidRPr="00CA3DF1" w:rsidRDefault="00811117" w:rsidP="00811117">
              <w:pPr>
                <w:pStyle w:val="Footer"/>
              </w:pPr>
              <w:r>
                <w:t>Email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C2A30CA53F4545639E54141721634CF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9BA431B8315D49188915C3CA5E428186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E83AB0A14F0045C786366F310BB8D5D2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28"/>
      <w:gridCol w:w="2628"/>
      <w:gridCol w:w="2628"/>
      <w:gridCol w:w="2628"/>
    </w:tblGrid>
    <w:tr w:rsidR="00217980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EBA5186" wp14:editId="1CD64199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C1EB311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 fillcolor="#ea4e4e [3204]" stroked="f" strokeweight="1pt">
                      <v:stroke joinstyle="miter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629F3BBC" wp14:editId="11C37B22">
                    <wp:extent cx="329184" cy="329184"/>
                    <wp:effectExtent l="0" t="0" r="13970" b="13970"/>
                    <wp:docPr id="34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35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7C957F3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O22pRIAABh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C5AO22pRIAABhlAAAOAAAAAAAAAAAAAAAAAC4CAABkcnMvZTJvRG9j&#10;LnhtbFBLAQItABQABgAIAAAAIQBoRxvQ2AAAAAMBAAAPAAAAAAAAAAAAAAAAAP8UAABkcnMvZG93&#10;bnJldi54bWxQSwUGAAAAAAQABADzAAAABBYAAAAA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357870B" wp14:editId="1FE4739C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D768F9E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217980" w:rsidRDefault="00217980" w:rsidP="00217980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A33ED82" wp14:editId="552B52CA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7AD1F17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217980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p w:rsidR="00811117" w:rsidRPr="00CA3DF1" w:rsidRDefault="003B758D" w:rsidP="003C5528">
          <w:pPr>
            <w:pStyle w:val="Footer"/>
          </w:pPr>
          <w:sdt>
            <w:sdtPr>
              <w:alias w:val="Enter email:"/>
              <w:tag w:val="Enter email:"/>
              <w:id w:val="-1689822732"/>
              <w:placeholder>
                <w:docPart w:val="8402E1B2EAE845B38ADB08EEAE364A4C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811117">
                <w:t>Email</w:t>
              </w:r>
            </w:sdtContent>
          </w:sdt>
        </w:p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witter handle:"/>
            <w:tag w:val="Enter twitter handle:"/>
            <w:id w:val="1081720897"/>
            <w:placeholder>
              <w:docPart w:val="9059E06A72B44479BCAAB449754B7024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telephone:"/>
            <w:tag w:val="Enter telephone:"/>
            <w:id w:val="-389655527"/>
            <w:placeholder>
              <w:docPart w:val="7A2E74719D544BBCB7FBB8C6AFCF7FD1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nter linkedIn url:"/>
            <w:tag w:val="Enter linkedIn url:"/>
            <w:id w:val="-1529023829"/>
            <w:placeholder>
              <w:docPart w:val="E81C5C1553DC408CB317B1946FEF5C45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="00811117" w:rsidRPr="00C2098A" w:rsidRDefault="00811117" w:rsidP="00217980">
              <w:pPr>
                <w:pStyle w:val="Footer"/>
              </w:pPr>
              <w:r>
                <w:t>LinkedIN URL</w:t>
              </w:r>
            </w:p>
          </w:sdtContent>
        </w:sdt>
      </w:tc>
    </w:tr>
  </w:tbl>
  <w:p w:rsidR="00217980" w:rsidRDefault="00217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758D" w:rsidRDefault="003B758D" w:rsidP="00713050">
      <w:pPr>
        <w:spacing w:line="240" w:lineRule="auto"/>
      </w:pPr>
      <w:r>
        <w:separator/>
      </w:r>
    </w:p>
  </w:footnote>
  <w:footnote w:type="continuationSeparator" w:id="0">
    <w:p w:rsidR="003B758D" w:rsidRDefault="003B758D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>
                <w:pict>
                  <v:group w14:anchorId="630072F4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3C31E6EFB40E4F489DE24DF750DBDCD7"/>
              </w:placeholder>
              <w:showingPlcHdr/>
              <w:dataBinding w:prefixMappings="xmlns:ns0='http://schemas.openxmlformats.org/officeDocument/2006/extended-properties' " w:xpath="/ns0:Properties[1]/ns0:Company[1]" w:storeItemID="{6668398D-A668-4E3E-A5EB-62B293D839F1}"/>
              <w15:appearance w15:val="hidden"/>
              <w:text/>
            </w:sdtPr>
            <w:sdtEndPr/>
            <w:sdtContent>
              <w:r w:rsidR="001A5CA9" w:rsidRPr="009B3C40">
                <w:t>YN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3B758D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placeholder/>
                    <w:showingPlcHdr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3B758D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8249C">
                      <w:t>Student at nsit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placeholde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C8249C">
                      <w:t>RESUME</w:t>
                    </w:r>
                  </w:sdtContent>
                </w:sdt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187863"/>
    <w:multiLevelType w:val="hybridMultilevel"/>
    <w:tmpl w:val="AC70C140"/>
    <w:lvl w:ilvl="0" w:tplc="808282B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49C"/>
    <w:rsid w:val="00091382"/>
    <w:rsid w:val="000A07DA"/>
    <w:rsid w:val="000A2BFA"/>
    <w:rsid w:val="000B0619"/>
    <w:rsid w:val="000B61CA"/>
    <w:rsid w:val="000F7610"/>
    <w:rsid w:val="00114ED7"/>
    <w:rsid w:val="00140B0E"/>
    <w:rsid w:val="001A5CA9"/>
    <w:rsid w:val="001B2AC1"/>
    <w:rsid w:val="001B403A"/>
    <w:rsid w:val="001F4583"/>
    <w:rsid w:val="00217980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B758D"/>
    <w:rsid w:val="003C5528"/>
    <w:rsid w:val="003D03E5"/>
    <w:rsid w:val="004077FB"/>
    <w:rsid w:val="004244FF"/>
    <w:rsid w:val="00424DD9"/>
    <w:rsid w:val="0046104A"/>
    <w:rsid w:val="004717C5"/>
    <w:rsid w:val="004A24CC"/>
    <w:rsid w:val="00523479"/>
    <w:rsid w:val="00543DB7"/>
    <w:rsid w:val="005729B0"/>
    <w:rsid w:val="00641630"/>
    <w:rsid w:val="00684488"/>
    <w:rsid w:val="006A3CE7"/>
    <w:rsid w:val="006A7746"/>
    <w:rsid w:val="006C4C50"/>
    <w:rsid w:val="006D76B1"/>
    <w:rsid w:val="00713050"/>
    <w:rsid w:val="00741125"/>
    <w:rsid w:val="00746F7F"/>
    <w:rsid w:val="007569C1"/>
    <w:rsid w:val="00763832"/>
    <w:rsid w:val="007D2696"/>
    <w:rsid w:val="007D2FD2"/>
    <w:rsid w:val="00811117"/>
    <w:rsid w:val="00823C54"/>
    <w:rsid w:val="00841146"/>
    <w:rsid w:val="0088504C"/>
    <w:rsid w:val="0089382B"/>
    <w:rsid w:val="008A1907"/>
    <w:rsid w:val="008C6BCA"/>
    <w:rsid w:val="008C7B50"/>
    <w:rsid w:val="008E4B30"/>
    <w:rsid w:val="00906BEE"/>
    <w:rsid w:val="009243E7"/>
    <w:rsid w:val="00985D58"/>
    <w:rsid w:val="009B3C40"/>
    <w:rsid w:val="00A42540"/>
    <w:rsid w:val="00A50939"/>
    <w:rsid w:val="00A83413"/>
    <w:rsid w:val="00AA6A40"/>
    <w:rsid w:val="00AA75F6"/>
    <w:rsid w:val="00AD00FD"/>
    <w:rsid w:val="00AF0A8E"/>
    <w:rsid w:val="00B5664D"/>
    <w:rsid w:val="00BA5B40"/>
    <w:rsid w:val="00BD0206"/>
    <w:rsid w:val="00C2098A"/>
    <w:rsid w:val="00C5444A"/>
    <w:rsid w:val="00C612DA"/>
    <w:rsid w:val="00C7741E"/>
    <w:rsid w:val="00C8249C"/>
    <w:rsid w:val="00C875AB"/>
    <w:rsid w:val="00CA3DF1"/>
    <w:rsid w:val="00CA4581"/>
    <w:rsid w:val="00CE18D5"/>
    <w:rsid w:val="00D04109"/>
    <w:rsid w:val="00D97A41"/>
    <w:rsid w:val="00DD3CF6"/>
    <w:rsid w:val="00DD6416"/>
    <w:rsid w:val="00DF4E0A"/>
    <w:rsid w:val="00E02DCD"/>
    <w:rsid w:val="00E12C60"/>
    <w:rsid w:val="00E22E87"/>
    <w:rsid w:val="00E57630"/>
    <w:rsid w:val="00E86C2B"/>
    <w:rsid w:val="00EB2D52"/>
    <w:rsid w:val="00EF7CC9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9C846"/>
  <w15:chartTrackingRefBased/>
  <w15:docId w15:val="{AD5261C5-510A-4B33-A4AF-0E9F5511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Borders>
        <w:top w:val="single" w:sz="4" w:space="0" w:color="EA4E4E" w:themeColor="accent1"/>
        <w:bottom w:val="single" w:sz="4" w:space="0" w:color="EA4E4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bottom w:val="single" w:sz="8" w:space="0" w:color="EA4E4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1F3990BC5A64BCEA2C837209337EC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8C932-4948-44F4-9F41-38ED07DD9A3F}"/>
      </w:docPartPr>
      <w:docPartBody>
        <w:p w:rsidR="00000000" w:rsidRDefault="000E0589">
          <w:pPr>
            <w:pStyle w:val="31F3990BC5A64BCEA2C837209337EC87"/>
          </w:pPr>
          <w:r w:rsidRPr="00906BEE">
            <w:t>YN</w:t>
          </w:r>
        </w:p>
      </w:docPartBody>
    </w:docPart>
    <w:docPart>
      <w:docPartPr>
        <w:name w:val="3AC2B31B48B24814BB6D6A5F074BE4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D7967-8E83-43CF-B836-709F059F9B53}"/>
      </w:docPartPr>
      <w:docPartBody>
        <w:p w:rsidR="00000000" w:rsidRDefault="000E0589">
          <w:pPr>
            <w:pStyle w:val="3AC2B31B48B24814BB6D6A5F074BE4FB"/>
          </w:pPr>
          <w:r w:rsidRPr="00906BEE">
            <w:t>Objective</w:t>
          </w:r>
        </w:p>
      </w:docPartBody>
    </w:docPart>
    <w:docPart>
      <w:docPartPr>
        <w:name w:val="597D85817C4A4B2CB759F961BE32BB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D9159-D8D2-4B2C-8FAA-F2FC6E5DCD78}"/>
      </w:docPartPr>
      <w:docPartBody>
        <w:p w:rsidR="00000000" w:rsidRDefault="000E0589">
          <w:pPr>
            <w:pStyle w:val="597D85817C4A4B2CB759F961BE32BBA1"/>
          </w:pPr>
          <w:r w:rsidRPr="00906BEE">
            <w:t>Skills</w:t>
          </w:r>
        </w:p>
      </w:docPartBody>
    </w:docPart>
    <w:docPart>
      <w:docPartPr>
        <w:name w:val="F189961E2FFF4832AC3E169035D1B6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B828F-9E74-4A73-B590-04E044908BDB}"/>
      </w:docPartPr>
      <w:docPartBody>
        <w:p w:rsidR="00000000" w:rsidRDefault="000E0589">
          <w:pPr>
            <w:pStyle w:val="F189961E2FFF4832AC3E169035D1B68F"/>
          </w:pPr>
          <w:r>
            <w:t>Your name</w:t>
          </w:r>
        </w:p>
      </w:docPartBody>
    </w:docPart>
    <w:docPart>
      <w:docPartPr>
        <w:name w:val="0F1A470C1C474AFDBB1113EE2C4663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5EF3B2-2847-4F55-90BC-867800AD74D3}"/>
      </w:docPartPr>
      <w:docPartBody>
        <w:p w:rsidR="00000000" w:rsidRDefault="000E0589">
          <w:pPr>
            <w:pStyle w:val="0F1A470C1C474AFDBB1113EE2C466396"/>
          </w:pPr>
          <w:r w:rsidRPr="00906BEE">
            <w:t>Profession or Industry</w:t>
          </w:r>
        </w:p>
      </w:docPartBody>
    </w:docPart>
    <w:docPart>
      <w:docPartPr>
        <w:name w:val="66CEC6130A7740D48068DA7F6BF5F6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DCAB22-DD63-470B-85A6-13799F0DF0F7}"/>
      </w:docPartPr>
      <w:docPartBody>
        <w:p w:rsidR="00000000" w:rsidRDefault="000E0589">
          <w:pPr>
            <w:pStyle w:val="66CEC6130A7740D48068DA7F6BF5F6DE"/>
          </w:pPr>
          <w:r w:rsidRPr="00906BEE">
            <w:t>Link to other online properties: Portfolio/Website/Blo</w:t>
          </w:r>
          <w:r w:rsidRPr="00906BEE">
            <w:t>g</w:t>
          </w:r>
        </w:p>
      </w:docPartBody>
    </w:docPart>
    <w:docPart>
      <w:docPartPr>
        <w:name w:val="1EF9E2BF7B5643C184F3A900B3EACE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6F00D-DC11-4DD8-9591-9FC103735B5B}"/>
      </w:docPartPr>
      <w:docPartBody>
        <w:p w:rsidR="00000000" w:rsidRDefault="000E0589">
          <w:pPr>
            <w:pStyle w:val="1EF9E2BF7B5643C184F3A900B3EACE86"/>
          </w:pPr>
          <w:r w:rsidRPr="00906BEE">
            <w:t>Education</w:t>
          </w:r>
        </w:p>
      </w:docPartBody>
    </w:docPart>
    <w:docPart>
      <w:docPartPr>
        <w:name w:val="8402E1B2EAE845B38ADB08EEAE364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8C7A3B-C382-4E95-8618-A24885AA8BB0}"/>
      </w:docPartPr>
      <w:docPartBody>
        <w:p w:rsidR="00000000" w:rsidRDefault="000E0589">
          <w:pPr>
            <w:pStyle w:val="8402E1B2EAE845B38ADB08EEAE364A4C"/>
          </w:pPr>
          <w:r w:rsidRPr="00906BEE">
            <w:t>School</w:t>
          </w:r>
        </w:p>
      </w:docPartBody>
    </w:docPart>
    <w:docPart>
      <w:docPartPr>
        <w:name w:val="B5EB8D6495F8464FB40949DA7496E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BF8134-24C9-4D96-A070-B9309F35FDFF}"/>
      </w:docPartPr>
      <w:docPartBody>
        <w:p w:rsidR="00000000" w:rsidRDefault="000E0589">
          <w:pPr>
            <w:pStyle w:val="B5EB8D6495F8464FB40949DA7496E472"/>
          </w:pPr>
          <w:r w:rsidRPr="00906BEE">
            <w:t>You might want to include your GPA and a summary of relevant coursework, awards, and</w:t>
          </w:r>
          <w:r w:rsidRPr="00906BEE">
            <w:t xml:space="preserve"> honors.</w:t>
          </w:r>
        </w:p>
      </w:docPartBody>
    </w:docPart>
    <w:docPart>
      <w:docPartPr>
        <w:name w:val="9059E06A72B44479BCAAB449754B7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7C386-7CAC-454E-8BC9-0131B0F6C64D}"/>
      </w:docPartPr>
      <w:docPartBody>
        <w:p w:rsidR="00000000" w:rsidRDefault="000E0589">
          <w:pPr>
            <w:pStyle w:val="9059E06A72B44479BCAAB449754B7024"/>
          </w:pPr>
          <w:r w:rsidRPr="00906BEE">
            <w:t>Degree</w:t>
          </w:r>
        </w:p>
      </w:docPartBody>
    </w:docPart>
    <w:docPart>
      <w:docPartPr>
        <w:name w:val="C2A30CA53F4545639E54141721634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A2512-9D5F-4E43-872C-038939E522BB}"/>
      </w:docPartPr>
      <w:docPartBody>
        <w:p w:rsidR="00000000" w:rsidRDefault="000E0589">
          <w:pPr>
            <w:pStyle w:val="C2A30CA53F4545639E54141721634CF4"/>
          </w:pPr>
          <w:r w:rsidRPr="00906BEE">
            <w:t>Date Earned</w:t>
          </w:r>
        </w:p>
      </w:docPartBody>
    </w:docPart>
    <w:docPart>
      <w:docPartPr>
        <w:name w:val="7A2E74719D544BBCB7FBB8C6AFCF7F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5D412-6A16-4D1C-AF75-B25E19904788}"/>
      </w:docPartPr>
      <w:docPartBody>
        <w:p w:rsidR="00000000" w:rsidRDefault="000E0589">
          <w:pPr>
            <w:pStyle w:val="7A2E74719D544BBCB7FBB8C6AFCF7FD1"/>
          </w:pPr>
          <w:r w:rsidRPr="00906BEE">
            <w:t>School</w:t>
          </w:r>
        </w:p>
      </w:docPartBody>
    </w:docPart>
    <w:docPart>
      <w:docPartPr>
        <w:name w:val="9BA431B8315D49188915C3CA5E428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98280-E137-46F2-A861-C0F4460C8D2A}"/>
      </w:docPartPr>
      <w:docPartBody>
        <w:p w:rsidR="00000000" w:rsidRDefault="000E0589">
          <w:pPr>
            <w:pStyle w:val="9BA431B8315D49188915C3CA5E428186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E81C5C1553DC408CB317B1946FEF5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A0057-4D85-4899-8603-9572EEAE690A}"/>
      </w:docPartPr>
      <w:docPartBody>
        <w:p w:rsidR="00000000" w:rsidRDefault="000E0589">
          <w:pPr>
            <w:pStyle w:val="E81C5C1553DC408CB317B1946FEF5C45"/>
          </w:pPr>
          <w:r w:rsidRPr="00906BEE">
            <w:t>Volunteer Experience or Leadership</w:t>
          </w:r>
        </w:p>
      </w:docPartBody>
    </w:docPart>
    <w:docPart>
      <w:docPartPr>
        <w:name w:val="E83AB0A14F0045C786366F310BB8D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6D5493-3552-4A58-9E38-8A688C1F8130}"/>
      </w:docPartPr>
      <w:docPartBody>
        <w:p w:rsidR="00000000" w:rsidRDefault="000E0589">
          <w:pPr>
            <w:pStyle w:val="E83AB0A14F0045C786366F310BB8D5D2"/>
          </w:pPr>
          <w:r w:rsidRPr="00906BEE">
            <w:t>Did you manage a team for your club, lead a project for your favorite charity, or edit</w:t>
          </w:r>
          <w:r w:rsidRPr="00906BEE">
            <w:t xml:space="preserve"> your school newspaper? Go ahead and describe experiences that illustrate your leadership abilities.</w:t>
          </w:r>
        </w:p>
      </w:docPartBody>
    </w:docPart>
    <w:docPart>
      <w:docPartPr>
        <w:name w:val="3C31E6EFB40E4F489DE24DF750DBD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27018E-1288-493D-8D89-57D08C866E93}"/>
      </w:docPartPr>
      <w:docPartBody>
        <w:p w:rsidR="00000000" w:rsidRDefault="008A1906" w:rsidP="008A1906">
          <w:pPr>
            <w:pStyle w:val="3C31E6EFB40E4F489DE24DF750DBDCD7"/>
          </w:pPr>
          <w:r w:rsidRPr="00906BEE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906"/>
    <w:rsid w:val="000E0589"/>
    <w:rsid w:val="008A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1F3990BC5A64BCEA2C837209337EC87">
    <w:name w:val="31F3990BC5A64BCEA2C837209337EC87"/>
  </w:style>
  <w:style w:type="paragraph" w:customStyle="1" w:styleId="3AC2B31B48B24814BB6D6A5F074BE4FB">
    <w:name w:val="3AC2B31B48B24814BB6D6A5F074BE4FB"/>
  </w:style>
  <w:style w:type="paragraph" w:customStyle="1" w:styleId="5CF8DFB7BC7544E5ABC2C0BAFB192A96">
    <w:name w:val="5CF8DFB7BC7544E5ABC2C0BAFB192A96"/>
  </w:style>
  <w:style w:type="paragraph" w:customStyle="1" w:styleId="597D85817C4A4B2CB759F961BE32BBA1">
    <w:name w:val="597D85817C4A4B2CB759F961BE32BBA1"/>
  </w:style>
  <w:style w:type="paragraph" w:customStyle="1" w:styleId="E04A64FDAA2C4B809C456121F3AFF2E1">
    <w:name w:val="E04A64FDAA2C4B809C456121F3AFF2E1"/>
  </w:style>
  <w:style w:type="paragraph" w:customStyle="1" w:styleId="F189961E2FFF4832AC3E169035D1B68F">
    <w:name w:val="F189961E2FFF4832AC3E169035D1B68F"/>
  </w:style>
  <w:style w:type="paragraph" w:customStyle="1" w:styleId="0F1A470C1C474AFDBB1113EE2C466396">
    <w:name w:val="0F1A470C1C474AFDBB1113EE2C466396"/>
  </w:style>
  <w:style w:type="paragraph" w:customStyle="1" w:styleId="66CEC6130A7740D48068DA7F6BF5F6DE">
    <w:name w:val="66CEC6130A7740D48068DA7F6BF5F6DE"/>
  </w:style>
  <w:style w:type="paragraph" w:customStyle="1" w:styleId="43C5152462F6431C83C336E23DFB0E59">
    <w:name w:val="43C5152462F6431C83C336E23DFB0E59"/>
  </w:style>
  <w:style w:type="paragraph" w:customStyle="1" w:styleId="FDAB71F2D72F4A1E99B3D0448323119D">
    <w:name w:val="FDAB71F2D72F4A1E99B3D0448323119D"/>
  </w:style>
  <w:style w:type="paragraph" w:customStyle="1" w:styleId="755DF534E98149BDAD9E096EB16B62F6">
    <w:name w:val="755DF534E98149BDAD9E096EB16B62F6"/>
  </w:style>
  <w:style w:type="paragraph" w:customStyle="1" w:styleId="757F592CCF7043E4A95FCD9258D51B71">
    <w:name w:val="757F592CCF7043E4A95FCD9258D51B71"/>
  </w:style>
  <w:style w:type="paragraph" w:customStyle="1" w:styleId="93313FE159634A319046E4748EDA49B5">
    <w:name w:val="93313FE159634A319046E4748EDA49B5"/>
  </w:style>
  <w:style w:type="paragraph" w:customStyle="1" w:styleId="E44F01B9B50F412C8BBA1DD454776EBA">
    <w:name w:val="E44F01B9B50F412C8BBA1DD454776EBA"/>
  </w:style>
  <w:style w:type="paragraph" w:customStyle="1" w:styleId="3506B2A8807D4D58BE1BD539E7136958">
    <w:name w:val="3506B2A8807D4D58BE1BD539E7136958"/>
  </w:style>
  <w:style w:type="paragraph" w:customStyle="1" w:styleId="7312B23B57594F048B2D7A445250F2CC">
    <w:name w:val="7312B23B57594F048B2D7A445250F2CC"/>
  </w:style>
  <w:style w:type="paragraph" w:customStyle="1" w:styleId="FD9A22C5684446DAAA187B0D4CC36ACA">
    <w:name w:val="FD9A22C5684446DAAA187B0D4CC36ACA"/>
  </w:style>
  <w:style w:type="paragraph" w:customStyle="1" w:styleId="AD32FB7B4392428FA776C0C6560C1098">
    <w:name w:val="AD32FB7B4392428FA776C0C6560C1098"/>
  </w:style>
  <w:style w:type="paragraph" w:customStyle="1" w:styleId="BE77D4ABFFB04F2D85D7145974F3B5FE">
    <w:name w:val="BE77D4ABFFB04F2D85D7145974F3B5FE"/>
  </w:style>
  <w:style w:type="paragraph" w:customStyle="1" w:styleId="1EF9E2BF7B5643C184F3A900B3EACE86">
    <w:name w:val="1EF9E2BF7B5643C184F3A900B3EACE86"/>
  </w:style>
  <w:style w:type="paragraph" w:customStyle="1" w:styleId="E4C1D9CB1F634D34AAD408D96EEBD2C7">
    <w:name w:val="E4C1D9CB1F634D34AAD408D96EEBD2C7"/>
  </w:style>
  <w:style w:type="paragraph" w:customStyle="1" w:styleId="DCD1C69CD9D44276B32951051D6EF64B">
    <w:name w:val="DCD1C69CD9D44276B32951051D6EF64B"/>
  </w:style>
  <w:style w:type="paragraph" w:customStyle="1" w:styleId="8402E1B2EAE845B38ADB08EEAE364A4C">
    <w:name w:val="8402E1B2EAE845B38ADB08EEAE364A4C"/>
  </w:style>
  <w:style w:type="paragraph" w:customStyle="1" w:styleId="B5EB8D6495F8464FB40949DA7496E472">
    <w:name w:val="B5EB8D6495F8464FB40949DA7496E472"/>
  </w:style>
  <w:style w:type="paragraph" w:customStyle="1" w:styleId="9059E06A72B44479BCAAB449754B7024">
    <w:name w:val="9059E06A72B44479BCAAB449754B7024"/>
  </w:style>
  <w:style w:type="paragraph" w:customStyle="1" w:styleId="C2A30CA53F4545639E54141721634CF4">
    <w:name w:val="C2A30CA53F4545639E54141721634CF4"/>
  </w:style>
  <w:style w:type="paragraph" w:customStyle="1" w:styleId="7A2E74719D544BBCB7FBB8C6AFCF7FD1">
    <w:name w:val="7A2E74719D544BBCB7FBB8C6AFCF7FD1"/>
  </w:style>
  <w:style w:type="paragraph" w:customStyle="1" w:styleId="9BA431B8315D49188915C3CA5E428186">
    <w:name w:val="9BA431B8315D49188915C3CA5E428186"/>
  </w:style>
  <w:style w:type="paragraph" w:customStyle="1" w:styleId="E81C5C1553DC408CB317B1946FEF5C45">
    <w:name w:val="E81C5C1553DC408CB317B1946FEF5C45"/>
  </w:style>
  <w:style w:type="paragraph" w:customStyle="1" w:styleId="E83AB0A14F0045C786366F310BB8D5D2">
    <w:name w:val="E83AB0A14F0045C786366F310BB8D5D2"/>
  </w:style>
  <w:style w:type="paragraph" w:customStyle="1" w:styleId="293B3B048A7B47B691448A7EA8B56A61">
    <w:name w:val="293B3B048A7B47B691448A7EA8B56A61"/>
    <w:rsid w:val="008A1906"/>
  </w:style>
  <w:style w:type="paragraph" w:customStyle="1" w:styleId="1CDAEBF6E50B476385AC69544DB3EFF3">
    <w:name w:val="1CDAEBF6E50B476385AC69544DB3EFF3"/>
    <w:rsid w:val="008A1906"/>
  </w:style>
  <w:style w:type="paragraph" w:customStyle="1" w:styleId="3F844421A3174787B0F37A134F2D93EF">
    <w:name w:val="3F844421A3174787B0F37A134F2D93EF"/>
    <w:rsid w:val="008A1906"/>
  </w:style>
  <w:style w:type="paragraph" w:customStyle="1" w:styleId="3C31E6EFB40E4F489DE24DF750DBDCD7">
    <w:name w:val="3C31E6EFB40E4F489DE24DF750DBDCD7"/>
    <w:rsid w:val="008A19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 at nsit</dc:subject>
  <dc:creator>DELL</dc:creator>
  <cp:keywords/>
  <dc:description>RESUME</dc:description>
  <cp:lastModifiedBy>Amartya Biswas</cp:lastModifiedBy>
  <cp:revision>1</cp:revision>
  <dcterms:created xsi:type="dcterms:W3CDTF">2017-09-08T20:23:00Z</dcterms:created>
  <dcterms:modified xsi:type="dcterms:W3CDTF">2017-09-08T20:27:00Z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